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80" w:rsidRDefault="004E4A33">
      <w:pPr>
        <w:pStyle w:val="Name"/>
      </w:pPr>
      <w:r>
        <w:t>Coco Chanel</w:t>
      </w:r>
    </w:p>
    <w:p w:rsidR="00A47280" w:rsidRDefault="00D641C6">
      <w:pPr>
        <w:pStyle w:val="Address"/>
      </w:pPr>
      <w:r>
        <w:t>15</w:t>
      </w:r>
      <w:r w:rsidR="004D25FE">
        <w:t>2</w:t>
      </w:r>
      <w:r>
        <w:t xml:space="preserve"> Main St  </w:t>
      </w:r>
      <w:r>
        <w:sym w:font="Wingdings" w:char="F06C"/>
      </w:r>
      <w:r>
        <w:t xml:space="preserve">  </w:t>
      </w:r>
      <w:r w:rsidR="004D25FE">
        <w:t>Boise</w:t>
      </w:r>
      <w:r>
        <w:t xml:space="preserve">, </w:t>
      </w:r>
      <w:r w:rsidR="004D25FE">
        <w:t>ID</w:t>
      </w:r>
      <w:r>
        <w:t xml:space="preserve"> 55555  </w:t>
      </w:r>
      <w:r>
        <w:sym w:font="Wingdings" w:char="F06C"/>
      </w:r>
      <w:r>
        <w:t xml:space="preserve">  Phone: </w:t>
      </w:r>
      <w:r w:rsidR="004D25FE">
        <w:t>208</w:t>
      </w:r>
      <w:r>
        <w:t xml:space="preserve">-555-5555  </w:t>
      </w:r>
      <w:r>
        <w:sym w:font="Wingdings" w:char="F06C"/>
      </w:r>
      <w:r>
        <w:t xml:space="preserve">  </w:t>
      </w:r>
      <w:r w:rsidR="008F63EC">
        <w:fldChar w:fldCharType="begin"/>
      </w:r>
      <w:r w:rsidR="00105340">
        <w:instrText xml:space="preserve"> MERGEFIELD "Email" </w:instrText>
      </w:r>
      <w:r w:rsidR="008F63EC">
        <w:fldChar w:fldCharType="separate"/>
      </w:r>
      <w:r w:rsidR="004E4A33">
        <w:rPr>
          <w:noProof/>
        </w:rPr>
        <w:t>cocochanel</w:t>
      </w:r>
      <w:r w:rsidR="00932D8F">
        <w:rPr>
          <w:noProof/>
        </w:rPr>
        <w:t>@javastartup.com</w:t>
      </w:r>
      <w:r w:rsidR="008F63EC">
        <w:fldChar w:fldCharType="end"/>
      </w:r>
    </w:p>
    <w:p w:rsidR="00A47280" w:rsidRDefault="00D641C6">
      <w:pPr>
        <w:pStyle w:val="Resumetitle"/>
      </w:pPr>
      <w:r>
        <w:t>Marketing Communications Manager</w:t>
      </w:r>
    </w:p>
    <w:p w:rsidR="00A47280" w:rsidRDefault="00D641C6">
      <w:pPr>
        <w:pStyle w:val="BulletPoints"/>
      </w:pPr>
      <w:r>
        <w:t>Nationally award-winning marcom professional with 14 years of experience leading corporate marketing and internal communications for multimillion-dollar companies across diverse industries.</w:t>
      </w:r>
    </w:p>
    <w:p w:rsidR="00A47280" w:rsidRDefault="00D641C6">
      <w:pPr>
        <w:pStyle w:val="BulletPoints"/>
      </w:pPr>
      <w:r>
        <w:t>Respected leader of creative teams, multimedia divisions and corporate communications departments. Conceptualize and orchestrate marketing campaigns that effectively reinforce and build brand images.</w:t>
      </w:r>
    </w:p>
    <w:p w:rsidR="00A47280" w:rsidRDefault="00D641C6">
      <w:pPr>
        <w:pStyle w:val="BulletPoints"/>
      </w:pPr>
      <w:r>
        <w:t>Expert in the technical, conceptual and content development of sales-driving collateral. Proven ability to drive record-high marketing campaign response-rates and execute successful product launches.</w:t>
      </w:r>
    </w:p>
    <w:p w:rsidR="00A47280" w:rsidRDefault="00D641C6">
      <w:pPr>
        <w:pStyle w:val="ResumeSectionHeaders"/>
      </w:pPr>
      <w:r>
        <w:t>Skills</w:t>
      </w:r>
    </w:p>
    <w:tbl>
      <w:tblPr>
        <w:tblW w:w="8280" w:type="dxa"/>
        <w:tblInd w:w="828" w:type="dxa"/>
        <w:tblLook w:val="00B0"/>
      </w:tblPr>
      <w:tblGrid>
        <w:gridCol w:w="4320"/>
        <w:gridCol w:w="3960"/>
      </w:tblGrid>
      <w:tr w:rsidR="00A47280">
        <w:tc>
          <w:tcPr>
            <w:tcW w:w="4320" w:type="dxa"/>
          </w:tcPr>
          <w:p w:rsidR="00A47280" w:rsidRDefault="00D641C6">
            <w:pPr>
              <w:pStyle w:val="BulletPoints"/>
            </w:pPr>
            <w:r>
              <w:t>Marketing Strategies &amp; Campaigns</w:t>
            </w:r>
          </w:p>
          <w:p w:rsidR="00A47280" w:rsidRDefault="00D641C6">
            <w:pPr>
              <w:pStyle w:val="BulletPoints"/>
            </w:pPr>
            <w:r>
              <w:t xml:space="preserve">Corporate Communications </w:t>
            </w:r>
          </w:p>
          <w:p w:rsidR="00A47280" w:rsidRDefault="00D641C6">
            <w:pPr>
              <w:pStyle w:val="BulletPoints"/>
            </w:pPr>
            <w:r>
              <w:t>Creative Team Leadership</w:t>
            </w:r>
          </w:p>
          <w:p w:rsidR="00A47280" w:rsidRDefault="00D641C6">
            <w:pPr>
              <w:pStyle w:val="BulletPoints"/>
            </w:pPr>
            <w:r>
              <w:t>Product Positioning &amp; Branding</w:t>
            </w:r>
          </w:p>
          <w:p w:rsidR="00A47280" w:rsidRDefault="00D641C6">
            <w:pPr>
              <w:pStyle w:val="BulletPoints"/>
            </w:pPr>
            <w:r>
              <w:t>Web &amp; Print Content Development</w:t>
            </w:r>
          </w:p>
        </w:tc>
        <w:tc>
          <w:tcPr>
            <w:tcW w:w="3960" w:type="dxa"/>
          </w:tcPr>
          <w:p w:rsidR="00A47280" w:rsidRDefault="00D641C6">
            <w:pPr>
              <w:pStyle w:val="BulletPoints"/>
            </w:pPr>
            <w:r>
              <w:t>Focus Group &amp; Market Research</w:t>
            </w:r>
          </w:p>
          <w:p w:rsidR="00A47280" w:rsidRDefault="00D641C6">
            <w:pPr>
              <w:pStyle w:val="BulletPoints"/>
            </w:pPr>
            <w:r>
              <w:t xml:space="preserve">Development of Training Materials </w:t>
            </w:r>
          </w:p>
          <w:p w:rsidR="00A47280" w:rsidRDefault="00D641C6">
            <w:pPr>
              <w:pStyle w:val="BulletPoints"/>
            </w:pPr>
            <w:r>
              <w:t>Sales Collateral &amp; Support</w:t>
            </w:r>
          </w:p>
          <w:p w:rsidR="00A47280" w:rsidRDefault="00D641C6">
            <w:pPr>
              <w:pStyle w:val="BulletPoints"/>
            </w:pPr>
            <w:r>
              <w:t>Public &amp; Media Relations</w:t>
            </w:r>
          </w:p>
          <w:p w:rsidR="00A47280" w:rsidRDefault="00D641C6">
            <w:pPr>
              <w:pStyle w:val="BulletPoints"/>
            </w:pPr>
            <w:r>
              <w:t>New Product Launch</w:t>
            </w:r>
          </w:p>
        </w:tc>
      </w:tr>
    </w:tbl>
    <w:p w:rsidR="00A47280" w:rsidRDefault="00D641C6">
      <w:pPr>
        <w:pStyle w:val="ResumeSectionHeaders"/>
      </w:pPr>
      <w:r>
        <w:t>Recent Awards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0B0"/>
      </w:tblPr>
      <w:tblGrid>
        <w:gridCol w:w="10140"/>
      </w:tblGrid>
      <w:tr w:rsidR="00A47280" w:rsidRPr="0038238D" w:rsidTr="0038238D">
        <w:tc>
          <w:tcPr>
            <w:tcW w:w="10140" w:type="dxa"/>
            <w:shd w:val="clear" w:color="auto" w:fill="F2F2F2" w:themeFill="background1" w:themeFillShade="F2"/>
          </w:tcPr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Award of Excellence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>(ABC Co “Road Warrior” campaign), 2008</w:t>
            </w:r>
          </w:p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Gold Award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>(ABC Co “Open Road” direct mail campaign), 2008</w:t>
            </w:r>
          </w:p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Award of Excellence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 xml:space="preserve">(ABC Co “Automotive Drive” campaign), 2006 </w:t>
            </w:r>
          </w:p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Action Award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>(ABC Co “Hit the High Road” campaign), 2005</w:t>
            </w:r>
          </w:p>
        </w:tc>
      </w:tr>
    </w:tbl>
    <w:p w:rsidR="00A47280" w:rsidRDefault="00D641C6">
      <w:pPr>
        <w:pStyle w:val="ResumeSectionHeaders"/>
      </w:pPr>
      <w:r>
        <w:t>Professional Experience</w:t>
      </w:r>
    </w:p>
    <w:p w:rsidR="00A47280" w:rsidRDefault="004D25FE">
      <w:pPr>
        <w:pStyle w:val="CompanyLocation"/>
      </w:pPr>
      <w:r>
        <w:rPr>
          <w:caps/>
        </w:rPr>
        <w:t>Dunder Mifflin</w:t>
      </w:r>
      <w:r w:rsidR="00D641C6">
        <w:rPr>
          <w:caps/>
        </w:rPr>
        <w:t xml:space="preserve"> </w:t>
      </w:r>
      <w:r w:rsidR="00D641C6">
        <w:t>– S</w:t>
      </w:r>
      <w:r>
        <w:t>cranton</w:t>
      </w:r>
      <w:r w:rsidR="00D641C6">
        <w:t xml:space="preserve">, </w:t>
      </w:r>
      <w:r>
        <w:t>PA</w:t>
      </w:r>
    </w:p>
    <w:p w:rsidR="00A47280" w:rsidRDefault="00D641C6">
      <w:pPr>
        <w:pStyle w:val="Companyinfo"/>
        <w:rPr>
          <w:iCs/>
        </w:rPr>
      </w:pPr>
      <w:r>
        <w:t xml:space="preserve">Multimillion-dollar company selling </w:t>
      </w:r>
      <w:r w:rsidR="004D25FE">
        <w:t xml:space="preserve">paper </w:t>
      </w:r>
      <w:r>
        <w:t>supplies and parts</w:t>
      </w:r>
    </w:p>
    <w:p w:rsidR="00A47280" w:rsidRDefault="00D641C6">
      <w:pPr>
        <w:pStyle w:val="JobDates"/>
      </w:pPr>
      <w:r>
        <w:rPr>
          <w:rStyle w:val="JobTitleChar"/>
        </w:rPr>
        <w:t>Marketing Communications Manager,</w:t>
      </w:r>
      <w:r>
        <w:t xml:space="preserve"> 5/2003 to Present</w:t>
      </w:r>
    </w:p>
    <w:p w:rsidR="00A47280" w:rsidRDefault="00D641C6">
      <w:pPr>
        <w:pStyle w:val="Resumeparagraphtext"/>
      </w:pPr>
      <w:r>
        <w:t xml:space="preserve">Manage corporate marketing and communications functions, overseeing a $2.3M budget and 8-member team. Direct brand management, PR, media relations, corporate positioning, product launches, advertising, sales collateral and tradeshow marketing. </w:t>
      </w:r>
    </w:p>
    <w:p w:rsidR="00A47280" w:rsidRDefault="00D641C6">
      <w:pPr>
        <w:pStyle w:val="Accomplishments"/>
      </w:pPr>
      <w:r>
        <w:t>Selected Accomplishments:</w:t>
      </w:r>
    </w:p>
    <w:p w:rsidR="00A47280" w:rsidRDefault="00D641C6">
      <w:pPr>
        <w:pStyle w:val="BulletPoints"/>
      </w:pPr>
      <w:r>
        <w:t xml:space="preserve">Developed and launched integrated, multi-channel print, catalog, web and direct marketing campaigns that propelled sales from $3.2M (2003) to a projected </w:t>
      </w:r>
      <w:r w:rsidR="004D25FE">
        <w:t>$9.5M by 2008 year-end via Salesforce.com</w:t>
      </w:r>
    </w:p>
    <w:p w:rsidR="00A47280" w:rsidRDefault="00D641C6">
      <w:pPr>
        <w:pStyle w:val="BulletPoints"/>
      </w:pPr>
      <w:r>
        <w:t>Led market launch of 21 new products. Identified opportunities, researched new product possibilities, collaborated with engineering team and created campaigns generating $2.6M in annual sales.</w:t>
      </w:r>
    </w:p>
    <w:p w:rsidR="00A47280" w:rsidRDefault="00D641C6">
      <w:pPr>
        <w:pStyle w:val="BulletPoints"/>
      </w:pPr>
      <w:r>
        <w:t>Created web portal to transform previously archaic intranet into a dynamic website improving communication flow and adding an effective sales tool for field reps.</w:t>
      </w:r>
    </w:p>
    <w:p w:rsidR="00A47280" w:rsidRDefault="00D641C6">
      <w:pPr>
        <w:pStyle w:val="BulletPoints"/>
      </w:pPr>
      <w:r>
        <w:t xml:space="preserve">Wrote catalogs, course guides and training brochures that enhanced the sales reps’ understanding of complex product features and helped them sell more effectively. </w:t>
      </w:r>
    </w:p>
    <w:p w:rsidR="00A47280" w:rsidRDefault="00D641C6">
      <w:pPr>
        <w:pStyle w:val="BulletPoints"/>
      </w:pPr>
      <w:r>
        <w:t>Performed ongoing customer/market research and demographic profiling to identify and capitalize on unmet market needs ahead of the curve.</w:t>
      </w:r>
    </w:p>
    <w:p w:rsidR="00A47280" w:rsidRDefault="00D641C6">
      <w:pPr>
        <w:pStyle w:val="BulletPoints"/>
      </w:pPr>
      <w:r>
        <w:t>Produced media kit that demonstrated key marketing analytics and demographics for use in sales presentations. Efforts were credited as instrumental in closing numerous high-level deals.</w:t>
      </w:r>
    </w:p>
    <w:p w:rsidR="00A47280" w:rsidRDefault="00D641C6">
      <w:pPr>
        <w:pStyle w:val="BulletPoints"/>
      </w:pPr>
      <w:r>
        <w:t>Leveraged strengths in cost-effective marketing management and vendor negotiations to end each year an average of 15% under-budget (without compromising business growth goals).</w:t>
      </w:r>
    </w:p>
    <w:p w:rsidR="00A47280" w:rsidRDefault="00D641C6">
      <w:pPr>
        <w:pStyle w:val="CompanyLocation"/>
      </w:pPr>
      <w:r>
        <w:rPr>
          <w:caps/>
        </w:rPr>
        <w:lastRenderedPageBreak/>
        <w:t xml:space="preserve">DEF Company </w:t>
      </w:r>
      <w:r>
        <w:t>– Sometown, NY</w:t>
      </w:r>
    </w:p>
    <w:p w:rsidR="00A47280" w:rsidRDefault="00D641C6">
      <w:pPr>
        <w:pStyle w:val="Companyinfo"/>
      </w:pPr>
      <w:r>
        <w:t>Full-service advertising, marketing and PR agency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Marketing Supervisor,</w:t>
      </w:r>
      <w:r>
        <w:rPr>
          <w:rFonts w:eastAsia="MS Mincho"/>
        </w:rPr>
        <w:t xml:space="preserve"> </w:t>
      </w:r>
      <w:r>
        <w:rPr>
          <w:rStyle w:val="JobDatesChar"/>
        </w:rPr>
        <w:t>2/2000 to 5/2003</w:t>
      </w:r>
    </w:p>
    <w:p w:rsidR="00A47280" w:rsidRDefault="00D641C6">
      <w:pPr>
        <w:pStyle w:val="Resumeparagraphtext"/>
      </w:pPr>
      <w:r>
        <w:t xml:space="preserve">Developed marketing programs for a variety of business-to-business clients. Used an integrated approach to create balanced programs for clients to build their respective brands and businesses. </w:t>
      </w:r>
    </w:p>
    <w:p w:rsidR="00A47280" w:rsidRDefault="00D641C6">
      <w:pPr>
        <w:pStyle w:val="Accomplishments"/>
        <w:rPr>
          <w:highlight w:val="cyan"/>
        </w:rPr>
      </w:pPr>
      <w:r>
        <w:t>Selected Accomplishments:</w:t>
      </w:r>
    </w:p>
    <w:p w:rsidR="00A47280" w:rsidRDefault="00D641C6">
      <w:pPr>
        <w:pStyle w:val="BulletPoints"/>
      </w:pPr>
      <w:r>
        <w:t>Expanded client base by 78% in three years by consistently delivering goal-surpassing marketing results and ensuring complete client satisfaction.</w:t>
      </w:r>
    </w:p>
    <w:p w:rsidR="00A47280" w:rsidRDefault="00D641C6">
      <w:pPr>
        <w:pStyle w:val="BulletPoints"/>
      </w:pPr>
      <w:r>
        <w:t>Closed new accounts as a member of business development team, including a $1.5M win with Action Company and a $1.2M win with JFK Corp.</w:t>
      </w:r>
    </w:p>
    <w:p w:rsidR="00A47280" w:rsidRDefault="00D641C6">
      <w:pPr>
        <w:pStyle w:val="BulletPoints"/>
      </w:pPr>
      <w:r>
        <w:t>Earned commendations from client executives for communication deliverables that targeted desired audiences and articulated the value of products and services</w:t>
      </w:r>
    </w:p>
    <w:p w:rsidR="00A47280" w:rsidRDefault="00D641C6">
      <w:pPr>
        <w:pStyle w:val="CompanyLocation"/>
      </w:pPr>
      <w:r>
        <w:rPr>
          <w:caps/>
        </w:rPr>
        <w:t xml:space="preserve">GHI Company </w:t>
      </w:r>
      <w:r>
        <w:t>– Sometown, NY</w:t>
      </w:r>
    </w:p>
    <w:p w:rsidR="00A47280" w:rsidRDefault="00D641C6">
      <w:pPr>
        <w:pStyle w:val="Companyinfo"/>
      </w:pPr>
      <w:r>
        <w:t>Leading advertising, direct marketing and communications agency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Creative Director,</w:t>
      </w:r>
      <w:r>
        <w:rPr>
          <w:rFonts w:eastAsia="MS Mincho"/>
        </w:rPr>
        <w:t xml:space="preserve"> </w:t>
      </w:r>
      <w:r>
        <w:rPr>
          <w:rStyle w:val="JobDatesChar"/>
        </w:rPr>
        <w:t>1/1998 to 2/2000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Manager, Creative Services,</w:t>
      </w:r>
      <w:r>
        <w:rPr>
          <w:rFonts w:eastAsia="MS Mincho"/>
        </w:rPr>
        <w:t xml:space="preserve"> </w:t>
      </w:r>
      <w:r>
        <w:rPr>
          <w:rStyle w:val="JobDatesChar"/>
        </w:rPr>
        <w:t>8/1996 to 1/1998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Copywriter,</w:t>
      </w:r>
      <w:r>
        <w:rPr>
          <w:rFonts w:eastAsia="MS Mincho"/>
        </w:rPr>
        <w:t xml:space="preserve"> </w:t>
      </w:r>
      <w:r>
        <w:rPr>
          <w:rStyle w:val="JobDatesChar"/>
        </w:rPr>
        <w:t>6/1995 to 8/1996</w:t>
      </w:r>
    </w:p>
    <w:p w:rsidR="00A47280" w:rsidRDefault="00D641C6">
      <w:pPr>
        <w:pStyle w:val="Resumeparagraphtext"/>
      </w:pPr>
      <w:r>
        <w:t>Advanced through a series of promotions, culminating in oversight of group copy division and 6-member creative team. Created concept and copy for journal ads, direct mail campaigns and sales collateral for diverse clients and projects.</w:t>
      </w:r>
    </w:p>
    <w:p w:rsidR="00A47280" w:rsidRDefault="00D641C6">
      <w:pPr>
        <w:pStyle w:val="Accomplishments"/>
      </w:pPr>
      <w:r>
        <w:t>Selected Accomplishments:</w:t>
      </w:r>
    </w:p>
    <w:p w:rsidR="00A47280" w:rsidRDefault="00D641C6">
      <w:pPr>
        <w:pStyle w:val="BulletPoints"/>
      </w:pPr>
      <w:r>
        <w:t>Served as primary copywriter on advertising campaigns for multimillion-dollar accounts and successful product launches.</w:t>
      </w:r>
    </w:p>
    <w:p w:rsidR="00A47280" w:rsidRDefault="00D641C6">
      <w:pPr>
        <w:pStyle w:val="BulletPoints"/>
      </w:pPr>
      <w:r>
        <w:t>Assumed a lead role in pitch team meetings due to strengths in presentation and negotiation skills, and helped close major accounts ($500K to $1M+ initial contracts).</w:t>
      </w:r>
    </w:p>
    <w:p w:rsidR="00A47280" w:rsidRDefault="00D641C6">
      <w:pPr>
        <w:pStyle w:val="BulletPoints"/>
      </w:pPr>
      <w:r>
        <w:t xml:space="preserve">Generated campaign response-rates of between 6% and 8% (up to 4 times the industry average). </w:t>
      </w:r>
    </w:p>
    <w:p w:rsidR="00A47280" w:rsidRDefault="00D641C6">
      <w:pPr>
        <w:pStyle w:val="ResumeSectionHeaders"/>
      </w:pPr>
      <w:r>
        <w:t>Technology</w:t>
      </w:r>
    </w:p>
    <w:tbl>
      <w:tblPr>
        <w:tblW w:w="0" w:type="auto"/>
        <w:tblLook w:val="04A0"/>
      </w:tblPr>
      <w:tblGrid>
        <w:gridCol w:w="2178"/>
        <w:gridCol w:w="8262"/>
      </w:tblGrid>
      <w:tr w:rsidR="00A47280">
        <w:tc>
          <w:tcPr>
            <w:tcW w:w="2178" w:type="dxa"/>
          </w:tcPr>
          <w:p w:rsidR="00A47280" w:rsidRDefault="00D641C6">
            <w:pPr>
              <w:pStyle w:val="AwardTextBold"/>
              <w:rPr>
                <w:sz w:val="24"/>
              </w:rPr>
            </w:pPr>
            <w:r>
              <w:t>Software:</w:t>
            </w:r>
          </w:p>
        </w:tc>
        <w:tc>
          <w:tcPr>
            <w:tcW w:w="8262" w:type="dxa"/>
          </w:tcPr>
          <w:p w:rsidR="00A47280" w:rsidRDefault="00D641C6">
            <w:pPr>
              <w:pStyle w:val="Resumeparagraphtext"/>
            </w:pPr>
            <w:r>
              <w:t xml:space="preserve">QuarkXPress, Photoshop, ImageReady, MS Project, </w:t>
            </w:r>
            <w:smartTag w:uri="urn:schemas-microsoft-com:office:smarttags" w:element="City">
              <w:smartTag w:uri="urn:schemas-microsoft-com:office:smarttags" w:element="place">
                <w:r>
                  <w:t>Crystal</w:t>
                </w:r>
              </w:smartTag>
            </w:smartTag>
            <w:r>
              <w:t xml:space="preserve"> Reports, MS Office (Word, Access, Excel, PowerPoint)</w:t>
            </w:r>
          </w:p>
          <w:p w:rsidR="00A47280" w:rsidRDefault="00A47280">
            <w:pPr>
              <w:pStyle w:val="Resumeparagraphtext"/>
              <w:rPr>
                <w:sz w:val="16"/>
                <w:szCs w:val="16"/>
              </w:rPr>
            </w:pPr>
          </w:p>
        </w:tc>
      </w:tr>
      <w:tr w:rsidR="00A47280">
        <w:tc>
          <w:tcPr>
            <w:tcW w:w="2178" w:type="dxa"/>
          </w:tcPr>
          <w:p w:rsidR="00A47280" w:rsidRDefault="00D641C6">
            <w:pPr>
              <w:pStyle w:val="AwardTextBold"/>
            </w:pPr>
            <w:r>
              <w:t>Web/Multimedia:</w:t>
            </w:r>
          </w:p>
        </w:tc>
        <w:tc>
          <w:tcPr>
            <w:tcW w:w="8262" w:type="dxa"/>
          </w:tcPr>
          <w:p w:rsidR="00A47280" w:rsidRDefault="00D641C6">
            <w:pPr>
              <w:pStyle w:val="Resumeparagraphtext"/>
            </w:pPr>
            <w:r>
              <w:t>ColdFusion, Flash, Dreamweaver, Fireworks, EMC Documentum, Visual SourceSafe, Search Optimization, Web Server Administration, Content Management Systems</w:t>
            </w:r>
          </w:p>
        </w:tc>
      </w:tr>
    </w:tbl>
    <w:p w:rsidR="00A47280" w:rsidRDefault="00D641C6">
      <w:pPr>
        <w:pStyle w:val="ResumeSectionHeaders"/>
      </w:pPr>
      <w:r>
        <w:t>Education</w:t>
      </w:r>
    </w:p>
    <w:p w:rsidR="00A47280" w:rsidRDefault="00D641C6">
      <w:pPr>
        <w:rPr>
          <w:rStyle w:val="CompanyLocationChar"/>
        </w:rPr>
      </w:pPr>
      <w:r w:rsidRPr="0038238D">
        <w:rPr>
          <w:rStyle w:val="CompanyLocationChar"/>
          <w:rFonts w:asciiTheme="minorHAnsi" w:hAnsiTheme="minorHAnsi"/>
          <w:caps/>
        </w:rPr>
        <w:t>ABC University</w:t>
      </w:r>
      <w:r>
        <w:rPr>
          <w:rFonts w:eastAsia="MS Mincho"/>
        </w:rPr>
        <w:t xml:space="preserve"> </w:t>
      </w:r>
      <w:r>
        <w:rPr>
          <w:rStyle w:val="CompanyLocationChar"/>
        </w:rPr>
        <w:t>– Sometown, NY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Bachelor of Science</w:t>
      </w:r>
      <w:r>
        <w:rPr>
          <w:rStyle w:val="AwardTextBoldChar"/>
        </w:rPr>
        <w:t>,</w:t>
      </w:r>
      <w:r>
        <w:rPr>
          <w:rFonts w:eastAsia="MS Mincho"/>
        </w:rPr>
        <w:t xml:space="preserve"> </w:t>
      </w:r>
      <w:r>
        <w:rPr>
          <w:rStyle w:val="JobDatesChar"/>
        </w:rPr>
        <w:t>5/1995</w:t>
      </w:r>
    </w:p>
    <w:p w:rsidR="00A47280" w:rsidRDefault="00D641C6">
      <w:pPr>
        <w:pStyle w:val="BulletPoints"/>
      </w:pPr>
      <w:r>
        <w:t>Major: Communications  l  Minor: English  l  Graduated with high honors</w:t>
      </w:r>
    </w:p>
    <w:p w:rsidR="00A47280" w:rsidRDefault="00D641C6">
      <w:pPr>
        <w:pStyle w:val="ResumeSectionHeaders"/>
      </w:pPr>
      <w:r>
        <w:t xml:space="preserve">Portfolio on Request  </w:t>
      </w:r>
      <w:r>
        <w:sym w:font="Wingdings" w:char="F06C"/>
      </w:r>
      <w:r>
        <w:t xml:space="preserve">  Available for Relocation</w:t>
      </w:r>
    </w:p>
    <w:sectPr w:rsidR="00A47280" w:rsidSect="00A47280">
      <w:headerReference w:type="default" r:id="rId8"/>
      <w:footerReference w:type="default" r:id="rId9"/>
      <w:pgSz w:w="12240" w:h="15840" w:code="1"/>
      <w:pgMar w:top="864" w:right="1008" w:bottom="864" w:left="1008" w:header="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06B" w:rsidRDefault="00CB206B">
      <w:r>
        <w:separator/>
      </w:r>
    </w:p>
  </w:endnote>
  <w:endnote w:type="continuationSeparator" w:id="0">
    <w:p w:rsidR="00CB206B" w:rsidRDefault="00CB2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80" w:rsidRDefault="00D641C6">
    <w:pPr>
      <w:pStyle w:val="Footer"/>
      <w:tabs>
        <w:tab w:val="clear" w:pos="9360"/>
        <w:tab w:val="right" w:pos="10062"/>
      </w:tabs>
    </w:pPr>
    <w:r>
      <w:rPr>
        <w:rStyle w:val="PageNumber"/>
        <w:rFonts w:cs="Tahoma"/>
        <w:i/>
        <w:sz w:val="16"/>
        <w:szCs w:val="16"/>
      </w:rPr>
      <w:t>Brian Valentine Resume</w:t>
    </w:r>
    <w:r>
      <w:rPr>
        <w:rStyle w:val="PageNumber"/>
        <w:rFonts w:cs="Tahoma"/>
        <w:i/>
        <w:sz w:val="16"/>
        <w:szCs w:val="16"/>
      </w:rPr>
      <w:tab/>
    </w:r>
    <w:r>
      <w:rPr>
        <w:rStyle w:val="PageNumber"/>
        <w:rFonts w:cs="Tahoma"/>
        <w:i/>
        <w:sz w:val="16"/>
        <w:szCs w:val="16"/>
      </w:rPr>
      <w:tab/>
      <w:t xml:space="preserve">Page </w:t>
    </w:r>
    <w:r w:rsidR="008F63EC">
      <w:rPr>
        <w:rStyle w:val="PageNumber"/>
        <w:rFonts w:cs="Tahoma"/>
        <w:sz w:val="16"/>
        <w:szCs w:val="16"/>
      </w:rPr>
      <w:fldChar w:fldCharType="begin"/>
    </w:r>
    <w:r>
      <w:rPr>
        <w:rStyle w:val="PageNumber"/>
        <w:rFonts w:cs="Tahoma"/>
        <w:sz w:val="16"/>
        <w:szCs w:val="16"/>
      </w:rPr>
      <w:instrText xml:space="preserve"> PAGE </w:instrText>
    </w:r>
    <w:r w:rsidR="008F63EC">
      <w:rPr>
        <w:rStyle w:val="PageNumber"/>
        <w:rFonts w:cs="Tahoma"/>
        <w:sz w:val="16"/>
        <w:szCs w:val="16"/>
      </w:rPr>
      <w:fldChar w:fldCharType="separate"/>
    </w:r>
    <w:r w:rsidR="004E4A33">
      <w:rPr>
        <w:rStyle w:val="PageNumber"/>
        <w:rFonts w:cs="Tahoma"/>
        <w:noProof/>
        <w:sz w:val="16"/>
        <w:szCs w:val="16"/>
      </w:rPr>
      <w:t>1</w:t>
    </w:r>
    <w:r w:rsidR="008F63EC">
      <w:rPr>
        <w:rStyle w:val="PageNumber"/>
        <w:rFonts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06B" w:rsidRDefault="00CB206B">
      <w:r>
        <w:separator/>
      </w:r>
    </w:p>
  </w:footnote>
  <w:footnote w:type="continuationSeparator" w:id="0">
    <w:p w:rsidR="00CB206B" w:rsidRDefault="00CB20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80" w:rsidRDefault="00A47280">
    <w:pPr>
      <w:pStyle w:val="SubmitResume"/>
      <w:ind w:left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AAD6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AA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A8BF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32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DEF8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A31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2B9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0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7C8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942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4"/>
  </w:num>
  <w:num w:numId="4">
    <w:abstractNumId w:val="38"/>
  </w:num>
  <w:num w:numId="5">
    <w:abstractNumId w:val="18"/>
  </w:num>
  <w:num w:numId="6">
    <w:abstractNumId w:val="14"/>
  </w:num>
  <w:num w:numId="7">
    <w:abstractNumId w:val="12"/>
  </w:num>
  <w:num w:numId="8">
    <w:abstractNumId w:val="23"/>
  </w:num>
  <w:num w:numId="9">
    <w:abstractNumId w:val="13"/>
  </w:num>
  <w:num w:numId="10">
    <w:abstractNumId w:val="10"/>
  </w:num>
  <w:num w:numId="11">
    <w:abstractNumId w:val="17"/>
  </w:num>
  <w:num w:numId="12">
    <w:abstractNumId w:val="21"/>
  </w:num>
  <w:num w:numId="13">
    <w:abstractNumId w:val="29"/>
  </w:num>
  <w:num w:numId="14">
    <w:abstractNumId w:val="15"/>
  </w:num>
  <w:num w:numId="15">
    <w:abstractNumId w:val="25"/>
  </w:num>
  <w:num w:numId="16">
    <w:abstractNumId w:val="22"/>
  </w:num>
  <w:num w:numId="17">
    <w:abstractNumId w:val="16"/>
  </w:num>
  <w:num w:numId="18">
    <w:abstractNumId w:val="37"/>
  </w:num>
  <w:num w:numId="19">
    <w:abstractNumId w:val="36"/>
  </w:num>
  <w:num w:numId="20">
    <w:abstractNumId w:val="24"/>
  </w:num>
  <w:num w:numId="21">
    <w:abstractNumId w:val="33"/>
  </w:num>
  <w:num w:numId="22">
    <w:abstractNumId w:val="20"/>
  </w:num>
  <w:num w:numId="23">
    <w:abstractNumId w:val="32"/>
  </w:num>
  <w:num w:numId="24">
    <w:abstractNumId w:val="28"/>
  </w:num>
  <w:num w:numId="25">
    <w:abstractNumId w:val="19"/>
  </w:num>
  <w:num w:numId="26">
    <w:abstractNumId w:val="27"/>
  </w:num>
  <w:num w:numId="27">
    <w:abstractNumId w:val="11"/>
  </w:num>
  <w:num w:numId="28">
    <w:abstractNumId w:val="30"/>
  </w:num>
  <w:num w:numId="29">
    <w:abstractNumId w:val="3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1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2E7640"/>
    <w:rsid w:val="00077E82"/>
    <w:rsid w:val="00105340"/>
    <w:rsid w:val="001536B6"/>
    <w:rsid w:val="002E7640"/>
    <w:rsid w:val="0038238D"/>
    <w:rsid w:val="003A2749"/>
    <w:rsid w:val="0045461F"/>
    <w:rsid w:val="004D25FE"/>
    <w:rsid w:val="004E4A33"/>
    <w:rsid w:val="00590DA1"/>
    <w:rsid w:val="006D3A56"/>
    <w:rsid w:val="007347C3"/>
    <w:rsid w:val="008F2057"/>
    <w:rsid w:val="008F63EC"/>
    <w:rsid w:val="00906995"/>
    <w:rsid w:val="00932D8F"/>
    <w:rsid w:val="009D264E"/>
    <w:rsid w:val="00A47280"/>
    <w:rsid w:val="00AA1D4A"/>
    <w:rsid w:val="00B90C89"/>
    <w:rsid w:val="00BB32A2"/>
    <w:rsid w:val="00C26567"/>
    <w:rsid w:val="00C50DD2"/>
    <w:rsid w:val="00CB206B"/>
    <w:rsid w:val="00D24F9E"/>
    <w:rsid w:val="00D641C6"/>
    <w:rsid w:val="00EB1258"/>
    <w:rsid w:val="00EE796D"/>
    <w:rsid w:val="00FF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8D"/>
    <w:rPr>
      <w:rFonts w:asciiTheme="minorHAnsi" w:hAnsiTheme="minorHAnsi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7280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7280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A472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7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47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280"/>
    <w:rPr>
      <w:sz w:val="24"/>
      <w:szCs w:val="24"/>
    </w:rPr>
  </w:style>
  <w:style w:type="paragraph" w:customStyle="1" w:styleId="Name">
    <w:name w:val="Name"/>
    <w:basedOn w:val="Normal"/>
    <w:rsid w:val="0038238D"/>
    <w:pPr>
      <w:spacing w:after="100"/>
      <w:jc w:val="center"/>
    </w:pPr>
    <w:rPr>
      <w:rFonts w:asciiTheme="majorHAnsi" w:eastAsia="MS Mincho" w:hAnsiTheme="majorHAnsi" w:cs="Tahoma"/>
      <w:b/>
      <w:bCs/>
      <w:shadow/>
      <w:spacing w:val="20"/>
      <w:sz w:val="40"/>
      <w:szCs w:val="40"/>
    </w:rPr>
  </w:style>
  <w:style w:type="paragraph" w:customStyle="1" w:styleId="Address">
    <w:name w:val="Address"/>
    <w:basedOn w:val="Normal"/>
    <w:rsid w:val="00A47280"/>
    <w:pPr>
      <w:keepLines/>
      <w:spacing w:after="120"/>
      <w:jc w:val="center"/>
    </w:pPr>
    <w:rPr>
      <w:rFonts w:eastAsia="MS Mincho" w:cs="Tahoma"/>
      <w:sz w:val="18"/>
      <w:szCs w:val="19"/>
    </w:rPr>
  </w:style>
  <w:style w:type="paragraph" w:customStyle="1" w:styleId="SubmitResume">
    <w:name w:val="Submit Resume"/>
    <w:basedOn w:val="Normal"/>
    <w:rsid w:val="00A47280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Resumetitle">
    <w:name w:val="Resume title"/>
    <w:basedOn w:val="Normal"/>
    <w:rsid w:val="0038238D"/>
    <w:pPr>
      <w:pBdr>
        <w:top w:val="single" w:sz="24" w:space="1" w:color="auto"/>
      </w:pBdr>
      <w:spacing w:before="120" w:after="240"/>
      <w:jc w:val="center"/>
    </w:pPr>
    <w:rPr>
      <w:rFonts w:asciiTheme="majorHAnsi" w:eastAsia="MS Mincho" w:hAnsiTheme="majorHAnsi" w:cs="Tahoma"/>
      <w:b/>
      <w:bCs/>
      <w:spacing w:val="16"/>
      <w:sz w:val="28"/>
      <w:szCs w:val="20"/>
    </w:rPr>
  </w:style>
  <w:style w:type="paragraph" w:customStyle="1" w:styleId="ResumeSectionHeaders">
    <w:name w:val="Resume Section Headers"/>
    <w:basedOn w:val="Normal"/>
    <w:rsid w:val="0038238D"/>
    <w:pPr>
      <w:pBdr>
        <w:top w:val="single" w:sz="18" w:space="1" w:color="auto"/>
      </w:pBdr>
      <w:spacing w:before="240" w:after="120"/>
      <w:jc w:val="center"/>
    </w:pPr>
    <w:rPr>
      <w:rFonts w:asciiTheme="majorHAnsi" w:eastAsia="MS Mincho" w:hAnsiTheme="majorHAnsi" w:cs="Tahoma"/>
      <w:b/>
      <w:bCs/>
      <w:sz w:val="22"/>
      <w:szCs w:val="20"/>
    </w:rPr>
  </w:style>
  <w:style w:type="character" w:styleId="PageNumber">
    <w:name w:val="page number"/>
    <w:basedOn w:val="DefaultParagraphFont"/>
    <w:rsid w:val="00A47280"/>
  </w:style>
  <w:style w:type="paragraph" w:customStyle="1" w:styleId="BulletPoints">
    <w:name w:val="Bullet Points"/>
    <w:basedOn w:val="Normal"/>
    <w:rsid w:val="00A47280"/>
    <w:pPr>
      <w:numPr>
        <w:numId w:val="21"/>
      </w:numPr>
      <w:spacing w:before="80" w:after="80"/>
    </w:pPr>
    <w:rPr>
      <w:rFonts w:eastAsia="MS Mincho" w:cs="Tahoma"/>
      <w:bCs/>
      <w:iCs/>
      <w:sz w:val="19"/>
      <w:szCs w:val="19"/>
    </w:rPr>
  </w:style>
  <w:style w:type="paragraph" w:customStyle="1" w:styleId="Accomplishments">
    <w:name w:val="Accomplishments"/>
    <w:basedOn w:val="Normal"/>
    <w:rsid w:val="00A47280"/>
    <w:pPr>
      <w:spacing w:before="120"/>
    </w:pPr>
    <w:rPr>
      <w:rFonts w:eastAsia="MS Mincho"/>
      <w:b/>
      <w:bCs/>
      <w:i/>
      <w:sz w:val="19"/>
    </w:rPr>
  </w:style>
  <w:style w:type="paragraph" w:customStyle="1" w:styleId="CompanyLocation">
    <w:name w:val="Company Location"/>
    <w:basedOn w:val="Normal"/>
    <w:link w:val="CompanyLocationChar"/>
    <w:rsid w:val="00A47280"/>
    <w:pPr>
      <w:keepNext/>
      <w:spacing w:before="120"/>
    </w:pPr>
    <w:rPr>
      <w:rFonts w:eastAsia="MS Mincho" w:cs="Tahoma"/>
      <w:sz w:val="19"/>
      <w:szCs w:val="19"/>
    </w:rPr>
  </w:style>
  <w:style w:type="character" w:customStyle="1" w:styleId="CompanyLocationChar">
    <w:name w:val="Company Location Char"/>
    <w:basedOn w:val="DefaultParagraphFont"/>
    <w:link w:val="CompanyLocation"/>
    <w:rsid w:val="00A47280"/>
    <w:rPr>
      <w:rFonts w:ascii="Verdana" w:eastAsia="MS Mincho" w:hAnsi="Verdana" w:cs="Tahoma"/>
      <w:sz w:val="19"/>
      <w:szCs w:val="19"/>
      <w:lang w:val="en-US" w:eastAsia="en-US" w:bidi="ar-SA"/>
    </w:rPr>
  </w:style>
  <w:style w:type="paragraph" w:customStyle="1" w:styleId="Resumeparagraphtext">
    <w:name w:val="Resume paragraph text"/>
    <w:basedOn w:val="Normal"/>
    <w:rsid w:val="00A47280"/>
    <w:pPr>
      <w:spacing w:before="60"/>
    </w:pPr>
    <w:rPr>
      <w:rFonts w:eastAsia="MS Mincho" w:cs="Tahoma"/>
      <w:sz w:val="19"/>
      <w:szCs w:val="19"/>
    </w:rPr>
  </w:style>
  <w:style w:type="paragraph" w:customStyle="1" w:styleId="JobTitle">
    <w:name w:val="Job Title"/>
    <w:basedOn w:val="Normal"/>
    <w:link w:val="JobTitleChar"/>
    <w:rsid w:val="00A47280"/>
    <w:pPr>
      <w:spacing w:before="60" w:after="60"/>
    </w:pPr>
    <w:rPr>
      <w:rFonts w:eastAsia="MS Mincho" w:cs="Tahoma"/>
      <w:b/>
      <w:bCs/>
      <w:sz w:val="19"/>
      <w:szCs w:val="19"/>
    </w:rPr>
  </w:style>
  <w:style w:type="paragraph" w:customStyle="1" w:styleId="Companyinfo">
    <w:name w:val="Company info"/>
    <w:basedOn w:val="CompanyLocation"/>
    <w:rsid w:val="00A47280"/>
    <w:pPr>
      <w:spacing w:before="0"/>
    </w:pPr>
    <w:rPr>
      <w:i/>
    </w:rPr>
  </w:style>
  <w:style w:type="paragraph" w:customStyle="1" w:styleId="JobDates">
    <w:name w:val="Job Dates"/>
    <w:basedOn w:val="Normal"/>
    <w:link w:val="JobDatesChar"/>
    <w:rsid w:val="00A47280"/>
    <w:pPr>
      <w:spacing w:before="60" w:after="60"/>
    </w:pPr>
    <w:rPr>
      <w:rFonts w:eastAsia="MS Mincho" w:cs="Tahoma"/>
      <w:bCs/>
      <w:sz w:val="19"/>
      <w:szCs w:val="19"/>
    </w:rPr>
  </w:style>
  <w:style w:type="character" w:customStyle="1" w:styleId="JobTitleChar">
    <w:name w:val="Job Title Char"/>
    <w:basedOn w:val="DefaultParagraphFont"/>
    <w:link w:val="JobTitle"/>
    <w:rsid w:val="00A47280"/>
    <w:rPr>
      <w:rFonts w:ascii="Verdana" w:eastAsia="MS Mincho" w:hAnsi="Verdana" w:cs="Tahoma"/>
      <w:b/>
      <w:bCs/>
      <w:sz w:val="19"/>
      <w:szCs w:val="19"/>
      <w:lang w:val="en-US" w:eastAsia="en-US" w:bidi="ar-SA"/>
    </w:rPr>
  </w:style>
  <w:style w:type="character" w:customStyle="1" w:styleId="JobDatesChar">
    <w:name w:val="Job Dates Char"/>
    <w:basedOn w:val="DefaultParagraphFont"/>
    <w:link w:val="JobDates"/>
    <w:rsid w:val="00A47280"/>
    <w:rPr>
      <w:rFonts w:ascii="Verdana" w:eastAsia="MS Mincho" w:hAnsi="Verdana" w:cs="Tahoma"/>
      <w:bCs/>
      <w:sz w:val="19"/>
      <w:szCs w:val="19"/>
      <w:lang w:val="en-US" w:eastAsia="en-US" w:bidi="ar-SA"/>
    </w:rPr>
  </w:style>
  <w:style w:type="paragraph" w:customStyle="1" w:styleId="AwardTextBold">
    <w:name w:val="Award Text Bold"/>
    <w:basedOn w:val="Normal"/>
    <w:link w:val="AwardTextBoldChar"/>
    <w:rsid w:val="00A47280"/>
    <w:pPr>
      <w:spacing w:before="80"/>
    </w:pPr>
    <w:rPr>
      <w:rFonts w:eastAsia="MS Mincho" w:cs="Tahoma"/>
      <w:b/>
      <w:bCs/>
      <w:sz w:val="19"/>
      <w:szCs w:val="19"/>
    </w:rPr>
  </w:style>
  <w:style w:type="character" w:customStyle="1" w:styleId="AwardTextBoldChar">
    <w:name w:val="Award Text Bold Char"/>
    <w:basedOn w:val="DefaultParagraphFont"/>
    <w:link w:val="AwardTextBold"/>
    <w:rsid w:val="00A47280"/>
    <w:rPr>
      <w:rFonts w:ascii="Verdana" w:eastAsia="MS Mincho" w:hAnsi="Verdana" w:cs="Tahoma"/>
      <w:b/>
      <w:bCs/>
      <w:sz w:val="19"/>
      <w:szCs w:val="19"/>
      <w:lang w:val="en-US" w:eastAsia="en-US" w:bidi="ar-SA"/>
    </w:rPr>
  </w:style>
  <w:style w:type="paragraph" w:customStyle="1" w:styleId="AwardTextItalics">
    <w:name w:val="Award Text Italics"/>
    <w:basedOn w:val="Normal"/>
    <w:link w:val="AwardTextItalicsChar"/>
    <w:rsid w:val="00A47280"/>
    <w:pPr>
      <w:spacing w:before="80"/>
    </w:pPr>
    <w:rPr>
      <w:rFonts w:eastAsia="MS Mincho" w:cs="Tahoma"/>
      <w:i/>
      <w:iCs/>
      <w:sz w:val="19"/>
      <w:szCs w:val="19"/>
    </w:rPr>
  </w:style>
  <w:style w:type="character" w:customStyle="1" w:styleId="AwardTextItalicsChar">
    <w:name w:val="Award Text Italics Char"/>
    <w:basedOn w:val="DefaultParagraphFont"/>
    <w:link w:val="AwardTextItalics"/>
    <w:rsid w:val="00A47280"/>
    <w:rPr>
      <w:rFonts w:ascii="Verdana" w:eastAsia="MS Mincho" w:hAnsi="Verdana" w:cs="Tahoma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.GRAVITY\Downloads\TS01037796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0DE11C-47F6-4899-B450-0A4DFCA79A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TS010377968</Template>
  <TotalTime>0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5160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2012-09-18T00:03:00Z</dcterms:created>
  <dcterms:modified xsi:type="dcterms:W3CDTF">2012-09-18T00:03:00Z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TC103779689990</vt:lpwstr>
  </property>
</Properties>
</file>